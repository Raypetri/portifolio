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D40ACF" w14:paraId="08D8F73A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037A4A31" w14:textId="41B13F8F" w:rsidR="001B2ABD" w:rsidRPr="00D40ACF" w:rsidRDefault="00567F36" w:rsidP="001B2ABD">
            <w:pPr>
              <w:tabs>
                <w:tab w:val="left" w:pos="990"/>
              </w:tabs>
              <w:jc w:val="center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drawing>
                <wp:anchor distT="0" distB="0" distL="114300" distR="114300" simplePos="0" relativeHeight="251659264" behindDoc="0" locked="0" layoutInCell="1" allowOverlap="1" wp14:anchorId="47E02F82" wp14:editId="38E4F4BC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-2316480</wp:posOffset>
                  </wp:positionV>
                  <wp:extent cx="2139950" cy="2139950"/>
                  <wp:effectExtent l="114300" t="114300" r="107950" b="146050"/>
                  <wp:wrapTopAndBottom/>
                  <wp:docPr id="4" name="Imagem 4" descr="Homem ao lado de um quarto de hospital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Homem ao lado de um quarto de hospital&#10;&#10;Descrição gerada automaticamente com confiança baixa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1399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057CF3A6" w14:textId="77777777" w:rsidR="001B2ABD" w:rsidRPr="00D40ACF" w:rsidRDefault="001B2ABD" w:rsidP="000C45FF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470" w:type="dxa"/>
            <w:vAlign w:val="bottom"/>
          </w:tcPr>
          <w:p w14:paraId="259BE379" w14:textId="3AFFBC5C" w:rsidR="001B2ABD" w:rsidRPr="00D40ACF" w:rsidRDefault="007F4101" w:rsidP="001B2ABD">
            <w:pPr>
              <w:pStyle w:val="Ttulo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Reynaldo antonio Yankel Petri</w:t>
            </w:r>
          </w:p>
          <w:p w14:paraId="68726D53" w14:textId="69EABD8F" w:rsidR="001B2ABD" w:rsidRPr="00D40ACF" w:rsidRDefault="007F4101" w:rsidP="001B2ABD">
            <w:pPr>
              <w:pStyle w:val="Subttulo"/>
              <w:rPr>
                <w:noProof/>
                <w:lang w:val="pt-BR"/>
              </w:rPr>
            </w:pPr>
            <w:r w:rsidRPr="00A67789">
              <w:rPr>
                <w:noProof/>
                <w:spacing w:val="0"/>
                <w:w w:val="55"/>
                <w:lang w:val="pt-BR"/>
              </w:rPr>
              <w:t>Técnico de Radioterapi</w:t>
            </w:r>
            <w:r w:rsidRPr="00A67789">
              <w:rPr>
                <w:noProof/>
                <w:spacing w:val="36"/>
                <w:w w:val="55"/>
                <w:lang w:val="pt-BR"/>
              </w:rPr>
              <w:t>a</w:t>
            </w:r>
          </w:p>
        </w:tc>
      </w:tr>
      <w:tr w:rsidR="001B2ABD" w:rsidRPr="00D40ACF" w14:paraId="559AD0E8" w14:textId="77777777" w:rsidTr="001B2ABD">
        <w:tc>
          <w:tcPr>
            <w:tcW w:w="3600" w:type="dxa"/>
          </w:tcPr>
          <w:sdt>
            <w:sdtPr>
              <w:rPr>
                <w:noProof/>
                <w:lang w:val="pt-BR"/>
              </w:rPr>
              <w:id w:val="-1711873194"/>
              <w:placeholder>
                <w:docPart w:val="16A518EAC06F428488335A3D7B350F04"/>
              </w:placeholder>
              <w:temporary/>
              <w:showingPlcHdr/>
              <w15:appearance w15:val="hidden"/>
            </w:sdtPr>
            <w:sdtEndPr/>
            <w:sdtContent>
              <w:p w14:paraId="06911908" w14:textId="77777777" w:rsidR="001B2ABD" w:rsidRPr="00D40ACF" w:rsidRDefault="00036450" w:rsidP="00036450">
                <w:pPr>
                  <w:pStyle w:val="Ttulo3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Perfil</w:t>
                </w:r>
              </w:p>
            </w:sdtContent>
          </w:sdt>
          <w:p w14:paraId="491CF7B2" w14:textId="303EADE9" w:rsidR="00036450" w:rsidRDefault="00567F36" w:rsidP="00567F36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Sou Formado como Tecnico de Radioterapia e atuo na area à aproximadamente 12 anos.</w:t>
            </w:r>
          </w:p>
          <w:p w14:paraId="4C2FF357" w14:textId="020DFF00" w:rsidR="00567F36" w:rsidRDefault="00567F36" w:rsidP="00567F36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Porem estou à procura de uma nova oportunidade para atuar como front-end.</w:t>
            </w:r>
          </w:p>
          <w:p w14:paraId="3DB3DC7F" w14:textId="2E502FCF" w:rsidR="00567F36" w:rsidRPr="00D40ACF" w:rsidRDefault="00567F36" w:rsidP="00567F36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Estou me aperfeisoando em HTML, CSS e JavaScript atraves da Fundação Bradesco e da Alura.</w:t>
            </w:r>
          </w:p>
          <w:p w14:paraId="775732F7" w14:textId="77777777" w:rsidR="00036450" w:rsidRPr="00D40ACF" w:rsidRDefault="00036450" w:rsidP="00036450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-1954003311"/>
              <w:placeholder>
                <w:docPart w:val="61DF719715344689AE01A1A223FC3F1A"/>
              </w:placeholder>
              <w:temporary/>
              <w:showingPlcHdr/>
              <w15:appearance w15:val="hidden"/>
            </w:sdtPr>
            <w:sdtEndPr/>
            <w:sdtContent>
              <w:p w14:paraId="674B1C9F" w14:textId="77777777" w:rsidR="00036450" w:rsidRPr="00D40ACF" w:rsidRDefault="00CB0055" w:rsidP="00CB0055">
                <w:pPr>
                  <w:pStyle w:val="Ttulo3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Contato</w:t>
                </w:r>
              </w:p>
            </w:sdtContent>
          </w:sdt>
          <w:sdt>
            <w:sdtPr>
              <w:rPr>
                <w:noProof/>
                <w:lang w:val="pt-BR"/>
              </w:rPr>
              <w:id w:val="1111563247"/>
              <w:placeholder>
                <w:docPart w:val="28B6E175B0554F41B59E9876262D89FA"/>
              </w:placeholder>
              <w:temporary/>
              <w:showingPlcHdr/>
              <w15:appearance w15:val="hidden"/>
            </w:sdtPr>
            <w:sdtEndPr/>
            <w:sdtContent>
              <w:p w14:paraId="4795F95F" w14:textId="77777777"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TELEFONE:</w:t>
                </w:r>
              </w:p>
            </w:sdtContent>
          </w:sdt>
          <w:p w14:paraId="5F8C83C8" w14:textId="7BD84E59" w:rsidR="004D3011" w:rsidRPr="00D40ACF" w:rsidRDefault="00B10CA7" w:rsidP="004D3011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11-98236.1750</w:t>
            </w:r>
          </w:p>
          <w:p w14:paraId="2CA87A6E" w14:textId="77777777" w:rsidR="004D3011" w:rsidRPr="00D40ACF" w:rsidRDefault="004D3011" w:rsidP="004D3011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67859272"/>
              <w:placeholder>
                <w:docPart w:val="CAC91BAE81D24F58A8027A394B8A43D4"/>
              </w:placeholder>
              <w:temporary/>
              <w:showingPlcHdr/>
              <w15:appearance w15:val="hidden"/>
            </w:sdtPr>
            <w:sdtEndPr/>
            <w:sdtContent>
              <w:p w14:paraId="566DA194" w14:textId="77777777"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SITE:</w:t>
                </w:r>
              </w:p>
            </w:sdtContent>
          </w:sdt>
          <w:p w14:paraId="5AD48E74" w14:textId="7F44AD2F" w:rsidR="00B10CA7" w:rsidRPr="00B10CA7" w:rsidRDefault="00B10CA7" w:rsidP="00B10CA7">
            <w:pPr>
              <w:rPr>
                <w:noProof/>
                <w:lang w:val="pt-BR"/>
              </w:rPr>
            </w:pPr>
            <w:r w:rsidRPr="00B10CA7">
              <w:rPr>
                <w:noProof/>
                <w:lang w:val="pt-BR"/>
              </w:rPr>
              <w:t>https://www.linkedin.com/in/reynaldo-petri-25102180</w:t>
            </w:r>
            <w:r>
              <w:rPr>
                <w:noProof/>
                <w:lang w:val="pt-BR"/>
              </w:rPr>
              <w:t>/</w:t>
            </w:r>
          </w:p>
          <w:p w14:paraId="46DC9FE1" w14:textId="7FBF0730" w:rsidR="004D3011" w:rsidRPr="00D40ACF" w:rsidRDefault="004D3011" w:rsidP="004D3011">
            <w:pPr>
              <w:rPr>
                <w:noProof/>
                <w:lang w:val="pt-BR"/>
              </w:rPr>
            </w:pPr>
          </w:p>
          <w:p w14:paraId="18EE50E9" w14:textId="77777777" w:rsidR="004D3011" w:rsidRPr="00D40ACF" w:rsidRDefault="004D3011" w:rsidP="004D3011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-240260293"/>
              <w:placeholder>
                <w:docPart w:val="F66062F148074FD99FAA18C05D7A9A8E"/>
              </w:placeholder>
              <w:temporary/>
              <w:showingPlcHdr/>
              <w15:appearance w15:val="hidden"/>
            </w:sdtPr>
            <w:sdtEndPr/>
            <w:sdtContent>
              <w:p w14:paraId="09A2A9C7" w14:textId="77777777"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EMAIL:</w:t>
                </w:r>
              </w:p>
            </w:sdtContent>
          </w:sdt>
          <w:p w14:paraId="4057F46F" w14:textId="59E9C213" w:rsidR="00036450" w:rsidRPr="00D40ACF" w:rsidRDefault="00B10CA7" w:rsidP="002D5281">
            <w:pPr>
              <w:rPr>
                <w:rStyle w:val="Hyperlink"/>
                <w:noProof/>
                <w:lang w:val="pt-BR"/>
              </w:rPr>
            </w:pPr>
            <w:r>
              <w:rPr>
                <w:noProof/>
                <w:color w:val="B85A22" w:themeColor="accent2" w:themeShade="BF"/>
                <w:lang w:val="pt-BR"/>
              </w:rPr>
              <w:t>reypetri@gmail.com</w:t>
            </w:r>
          </w:p>
          <w:p w14:paraId="0949288F" w14:textId="77777777" w:rsidR="004142CD" w:rsidRPr="00D40ACF" w:rsidRDefault="004142CD" w:rsidP="004142CD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-1444214663"/>
              <w:placeholder>
                <w:docPart w:val="82EAE914728241A593D2FBDBAF4F64EF"/>
              </w:placeholder>
              <w:temporary/>
              <w:showingPlcHdr/>
              <w15:appearance w15:val="hidden"/>
            </w:sdtPr>
            <w:sdtEndPr/>
            <w:sdtContent>
              <w:p w14:paraId="56A5AE72" w14:textId="77777777" w:rsidR="004D3011" w:rsidRPr="00D40ACF" w:rsidRDefault="00CB0055" w:rsidP="00CB0055">
                <w:pPr>
                  <w:pStyle w:val="Ttulo3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Passatempos</w:t>
                </w:r>
              </w:p>
            </w:sdtContent>
          </w:sdt>
          <w:p w14:paraId="2D22239B" w14:textId="53491AF1" w:rsidR="004D3011" w:rsidRPr="00D40ACF" w:rsidRDefault="00B10CA7" w:rsidP="004D3011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Animes</w:t>
            </w:r>
          </w:p>
          <w:p w14:paraId="11BCC322" w14:textId="24F8D40E" w:rsidR="004D3011" w:rsidRPr="00D40ACF" w:rsidRDefault="00B10CA7" w:rsidP="004D3011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Video Game</w:t>
            </w:r>
          </w:p>
          <w:p w14:paraId="5CF6D968" w14:textId="78EBE7C9" w:rsidR="004D3011" w:rsidRPr="00D40ACF" w:rsidRDefault="004D3011" w:rsidP="004D3011">
            <w:pPr>
              <w:rPr>
                <w:noProof/>
                <w:lang w:val="pt-BR"/>
              </w:rPr>
            </w:pPr>
          </w:p>
        </w:tc>
        <w:tc>
          <w:tcPr>
            <w:tcW w:w="720" w:type="dxa"/>
          </w:tcPr>
          <w:p w14:paraId="04FF5DA6" w14:textId="77777777" w:rsidR="001B2ABD" w:rsidRPr="00D40ACF" w:rsidRDefault="001B2ABD" w:rsidP="000C45FF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470" w:type="dxa"/>
          </w:tcPr>
          <w:sdt>
            <w:sdtPr>
              <w:rPr>
                <w:noProof/>
                <w:lang w:val="pt-BR"/>
              </w:rPr>
              <w:id w:val="1049110328"/>
              <w:placeholder>
                <w:docPart w:val="06C9ED8BDBEB473E8745F1F157421985"/>
              </w:placeholder>
              <w:temporary/>
              <w:showingPlcHdr/>
              <w15:appearance w15:val="hidden"/>
            </w:sdtPr>
            <w:sdtEndPr/>
            <w:sdtContent>
              <w:p w14:paraId="53B86E3D" w14:textId="77777777" w:rsidR="001B2ABD" w:rsidRPr="00D40ACF" w:rsidRDefault="00E25A26" w:rsidP="00036450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EDUCAÇÃO</w:t>
                </w:r>
              </w:p>
            </w:sdtContent>
          </w:sdt>
          <w:p w14:paraId="75EEB16C" w14:textId="77777777" w:rsidR="007F4101" w:rsidRPr="007F4101" w:rsidRDefault="007F4101" w:rsidP="007F4101">
            <w:pPr>
              <w:rPr>
                <w:noProof/>
                <w:lang w:val="pt-BR"/>
              </w:rPr>
            </w:pPr>
            <w:r w:rsidRPr="007F4101">
              <w:rPr>
                <w:noProof/>
                <w:lang w:val="pt-BR"/>
              </w:rPr>
              <w:t>Instituição: UniNove – Universidade Nove de Julho</w:t>
            </w:r>
          </w:p>
          <w:p w14:paraId="644D93B1" w14:textId="61197E62" w:rsidR="007F4101" w:rsidRDefault="007F4101" w:rsidP="007F4101">
            <w:pPr>
              <w:rPr>
                <w:noProof/>
                <w:lang w:val="pt-BR"/>
              </w:rPr>
            </w:pPr>
            <w:r w:rsidRPr="007F4101">
              <w:rPr>
                <w:noProof/>
                <w:lang w:val="pt-BR"/>
              </w:rPr>
              <w:t>Analise e desenvolvimento de Sistemas – cursando: Janeiro/2023 à junho/2025</w:t>
            </w:r>
          </w:p>
          <w:p w14:paraId="1E6F91D7" w14:textId="77777777" w:rsidR="007F4101" w:rsidRDefault="007F4101" w:rsidP="007F4101">
            <w:pPr>
              <w:rPr>
                <w:noProof/>
                <w:lang w:val="pt-BR"/>
              </w:rPr>
            </w:pPr>
          </w:p>
          <w:p w14:paraId="177F8A88" w14:textId="77777777" w:rsidR="007F4101" w:rsidRPr="007F4101" w:rsidRDefault="007F4101" w:rsidP="007F4101">
            <w:pPr>
              <w:rPr>
                <w:noProof/>
                <w:lang w:val="pt-BR"/>
              </w:rPr>
            </w:pPr>
            <w:r w:rsidRPr="007F4101">
              <w:rPr>
                <w:noProof/>
                <w:lang w:val="pt-BR"/>
              </w:rPr>
              <w:t>Instituição: UniNove – Universidade Nove de Julho</w:t>
            </w:r>
          </w:p>
          <w:p w14:paraId="1CD625EF" w14:textId="12F241AD" w:rsidR="007F4101" w:rsidRDefault="007F4101" w:rsidP="007F4101">
            <w:pPr>
              <w:rPr>
                <w:noProof/>
                <w:lang w:val="pt-BR"/>
              </w:rPr>
            </w:pPr>
            <w:r w:rsidRPr="007F4101">
              <w:rPr>
                <w:noProof/>
                <w:lang w:val="pt-BR"/>
              </w:rPr>
              <w:t>Tecnólogo em Radiologia – Concluído: Janeiro/2014 à Dezembro/2016</w:t>
            </w:r>
          </w:p>
          <w:p w14:paraId="6CC00E92" w14:textId="77777777" w:rsidR="007F4101" w:rsidRDefault="007F4101" w:rsidP="007F4101">
            <w:pPr>
              <w:rPr>
                <w:noProof/>
                <w:lang w:val="pt-BR"/>
              </w:rPr>
            </w:pPr>
          </w:p>
          <w:p w14:paraId="2C8855B9" w14:textId="77777777" w:rsidR="007F4101" w:rsidRPr="007F4101" w:rsidRDefault="007F4101" w:rsidP="007F4101">
            <w:pPr>
              <w:rPr>
                <w:noProof/>
                <w:lang w:val="pt-BR"/>
              </w:rPr>
            </w:pPr>
            <w:r w:rsidRPr="007F4101">
              <w:rPr>
                <w:noProof/>
                <w:lang w:val="pt-BR"/>
              </w:rPr>
              <w:t>Instituição: SENAC – Serviço Nacional de Aprendizagem Comercial</w:t>
            </w:r>
          </w:p>
          <w:p w14:paraId="43E41049" w14:textId="054D588D" w:rsidR="007F4101" w:rsidRDefault="007F4101" w:rsidP="007F4101">
            <w:pPr>
              <w:rPr>
                <w:noProof/>
                <w:lang w:val="pt-BR"/>
              </w:rPr>
            </w:pPr>
            <w:r w:rsidRPr="007F4101">
              <w:rPr>
                <w:noProof/>
                <w:lang w:val="pt-BR"/>
              </w:rPr>
              <w:t>Técnico em Medicina Nuclear e Radioterapia – Concluído: Janeiro/2009 à Abril/2010</w:t>
            </w:r>
          </w:p>
          <w:p w14:paraId="6853B86C" w14:textId="77777777" w:rsidR="007F4101" w:rsidRDefault="007F4101" w:rsidP="007F4101">
            <w:pPr>
              <w:rPr>
                <w:noProof/>
                <w:lang w:val="pt-BR"/>
              </w:rPr>
            </w:pPr>
          </w:p>
          <w:p w14:paraId="72D806A6" w14:textId="77777777" w:rsidR="007F4101" w:rsidRPr="007F4101" w:rsidRDefault="007F4101" w:rsidP="007F4101">
            <w:pPr>
              <w:rPr>
                <w:noProof/>
                <w:lang w:val="pt-BR"/>
              </w:rPr>
            </w:pPr>
            <w:r w:rsidRPr="007F4101">
              <w:rPr>
                <w:noProof/>
                <w:lang w:val="pt-BR"/>
              </w:rPr>
              <w:t xml:space="preserve">Instituição: Colégio Fênix </w:t>
            </w:r>
          </w:p>
          <w:p w14:paraId="452C3714" w14:textId="64840FB4" w:rsidR="007F4101" w:rsidRDefault="007F4101" w:rsidP="007F4101">
            <w:pPr>
              <w:rPr>
                <w:noProof/>
                <w:lang w:val="pt-BR"/>
              </w:rPr>
            </w:pPr>
            <w:r w:rsidRPr="007F4101">
              <w:rPr>
                <w:noProof/>
                <w:lang w:val="pt-BR"/>
              </w:rPr>
              <w:t>Técnico em Radiologia Médica – Concluído: Maio/2006 à Abril/2008</w:t>
            </w:r>
          </w:p>
          <w:p w14:paraId="01A16912" w14:textId="77777777" w:rsidR="007F4101" w:rsidRDefault="007F4101" w:rsidP="007F4101">
            <w:pPr>
              <w:rPr>
                <w:noProof/>
                <w:lang w:val="pt-BR"/>
              </w:rPr>
            </w:pPr>
          </w:p>
          <w:p w14:paraId="6760F124" w14:textId="77777777" w:rsidR="007F4101" w:rsidRPr="007F4101" w:rsidRDefault="007F4101" w:rsidP="007F4101">
            <w:pPr>
              <w:rPr>
                <w:noProof/>
                <w:lang w:val="pt-BR"/>
              </w:rPr>
            </w:pPr>
            <w:r w:rsidRPr="007F4101">
              <w:rPr>
                <w:noProof/>
                <w:lang w:val="pt-BR"/>
              </w:rPr>
              <w:t>Instituição: “E.E.Condessa Filomena Matarazzo”.</w:t>
            </w:r>
          </w:p>
          <w:p w14:paraId="00943AF1" w14:textId="0D0FE8EB" w:rsidR="007F4101" w:rsidRPr="00D40ACF" w:rsidRDefault="007F4101" w:rsidP="007F4101">
            <w:pPr>
              <w:rPr>
                <w:noProof/>
                <w:lang w:val="pt-BR"/>
              </w:rPr>
            </w:pPr>
            <w:r w:rsidRPr="007F4101">
              <w:rPr>
                <w:noProof/>
                <w:lang w:val="pt-BR"/>
              </w:rPr>
              <w:t>Ensino Médio e Técnico de Contabilidade – Concluído em Dezembro/2001.</w:t>
            </w:r>
          </w:p>
          <w:sdt>
            <w:sdtPr>
              <w:rPr>
                <w:noProof/>
                <w:lang w:val="pt-BR"/>
              </w:rPr>
              <w:id w:val="1001553383"/>
              <w:placeholder>
                <w:docPart w:val="DB89B897D2514A9F970A6C6D57E2CB92"/>
              </w:placeholder>
              <w:temporary/>
              <w:showingPlcHdr/>
              <w15:appearance w15:val="hidden"/>
            </w:sdtPr>
            <w:sdtEndPr/>
            <w:sdtContent>
              <w:p w14:paraId="4953B47A" w14:textId="77777777" w:rsidR="00036450" w:rsidRPr="00D40ACF" w:rsidRDefault="00036450" w:rsidP="00036450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EXPERIÊNCIA DE TRABALHO</w:t>
                </w:r>
              </w:p>
            </w:sdtContent>
          </w:sdt>
          <w:p w14:paraId="6D954F3C" w14:textId="77777777" w:rsidR="007F4101" w:rsidRPr="007F4101" w:rsidRDefault="007F4101" w:rsidP="007F4101">
            <w:pPr>
              <w:rPr>
                <w:noProof/>
                <w:lang w:val="pt-BR"/>
              </w:rPr>
            </w:pPr>
            <w:r w:rsidRPr="007F4101">
              <w:rPr>
                <w:noProof/>
                <w:lang w:val="pt-BR"/>
              </w:rPr>
              <w:t xml:space="preserve">Empresa: Hospital Santa Marcelina </w:t>
            </w:r>
          </w:p>
          <w:p w14:paraId="140D92A8" w14:textId="77777777" w:rsidR="007F4101" w:rsidRPr="007F4101" w:rsidRDefault="007F4101" w:rsidP="007F4101">
            <w:pPr>
              <w:rPr>
                <w:noProof/>
                <w:lang w:val="pt-BR"/>
              </w:rPr>
            </w:pPr>
            <w:r w:rsidRPr="007F4101">
              <w:rPr>
                <w:noProof/>
                <w:lang w:val="pt-BR"/>
              </w:rPr>
              <w:t xml:space="preserve">Cargo: Técnico de Radioterapia </w:t>
            </w:r>
          </w:p>
          <w:p w14:paraId="7970F5CA" w14:textId="67BFF332" w:rsidR="004D3011" w:rsidRDefault="007F4101" w:rsidP="007F4101">
            <w:pPr>
              <w:rPr>
                <w:noProof/>
                <w:lang w:val="pt-BR"/>
              </w:rPr>
            </w:pPr>
            <w:r w:rsidRPr="007F4101">
              <w:rPr>
                <w:noProof/>
                <w:lang w:val="pt-BR"/>
              </w:rPr>
              <w:t>Período: 21/02/2011 à (atual)</w:t>
            </w:r>
          </w:p>
          <w:p w14:paraId="748BA242" w14:textId="77777777" w:rsidR="007F4101" w:rsidRPr="00D40ACF" w:rsidRDefault="007F4101" w:rsidP="007F4101">
            <w:pPr>
              <w:rPr>
                <w:noProof/>
                <w:lang w:val="pt-BR"/>
              </w:rPr>
            </w:pPr>
          </w:p>
          <w:p w14:paraId="2C26E327" w14:textId="77777777" w:rsidR="007F4101" w:rsidRPr="007F4101" w:rsidRDefault="007F4101" w:rsidP="007F4101">
            <w:pPr>
              <w:rPr>
                <w:noProof/>
                <w:lang w:val="pt-BR"/>
              </w:rPr>
            </w:pPr>
            <w:r w:rsidRPr="007F4101">
              <w:rPr>
                <w:noProof/>
                <w:lang w:val="pt-BR"/>
              </w:rPr>
              <w:t xml:space="preserve">Empresa: Escritório de Advocacia - Marcio Silva Coelho </w:t>
            </w:r>
          </w:p>
          <w:p w14:paraId="6AE510BA" w14:textId="77777777" w:rsidR="007F4101" w:rsidRPr="007F4101" w:rsidRDefault="007F4101" w:rsidP="007F4101">
            <w:pPr>
              <w:rPr>
                <w:noProof/>
                <w:lang w:val="pt-BR"/>
              </w:rPr>
            </w:pPr>
            <w:r w:rsidRPr="007F4101">
              <w:rPr>
                <w:noProof/>
                <w:lang w:val="pt-BR"/>
              </w:rPr>
              <w:t>Cargo: Auxiliar de escritório</w:t>
            </w:r>
          </w:p>
          <w:p w14:paraId="1870AAE9" w14:textId="70BFAD4C" w:rsidR="004D3011" w:rsidRDefault="007F4101" w:rsidP="007F4101">
            <w:pPr>
              <w:rPr>
                <w:noProof/>
                <w:lang w:val="pt-BR"/>
              </w:rPr>
            </w:pPr>
            <w:r w:rsidRPr="007F4101">
              <w:rPr>
                <w:noProof/>
                <w:lang w:val="pt-BR"/>
              </w:rPr>
              <w:t>Período: 01/03/2006 à 04/2011</w:t>
            </w:r>
          </w:p>
          <w:p w14:paraId="2CC6D6C3" w14:textId="77777777" w:rsidR="007F4101" w:rsidRDefault="007F4101" w:rsidP="007F4101">
            <w:pPr>
              <w:rPr>
                <w:noProof/>
                <w:lang w:val="pt-BR"/>
              </w:rPr>
            </w:pPr>
          </w:p>
          <w:p w14:paraId="4ED13F3A" w14:textId="77777777" w:rsidR="007F4101" w:rsidRPr="007F4101" w:rsidRDefault="007F4101" w:rsidP="007F4101">
            <w:pPr>
              <w:rPr>
                <w:noProof/>
                <w:lang w:val="pt-BR"/>
              </w:rPr>
            </w:pPr>
            <w:r w:rsidRPr="007F4101">
              <w:rPr>
                <w:noProof/>
                <w:lang w:val="pt-BR"/>
              </w:rPr>
              <w:t>Empresa: Whiteness Consultoria e Serviços Ltda</w:t>
            </w:r>
          </w:p>
          <w:p w14:paraId="4C736A8A" w14:textId="77777777" w:rsidR="007F4101" w:rsidRPr="007F4101" w:rsidRDefault="007F4101" w:rsidP="007F4101">
            <w:pPr>
              <w:rPr>
                <w:noProof/>
                <w:lang w:val="pt-BR"/>
              </w:rPr>
            </w:pPr>
            <w:r w:rsidRPr="007F4101">
              <w:rPr>
                <w:noProof/>
                <w:lang w:val="pt-BR"/>
              </w:rPr>
              <w:t>Cargo: Porteiro</w:t>
            </w:r>
          </w:p>
          <w:p w14:paraId="526EC077" w14:textId="02CAFB24" w:rsidR="007F4101" w:rsidRDefault="007F4101" w:rsidP="007F4101">
            <w:pPr>
              <w:rPr>
                <w:noProof/>
                <w:lang w:val="pt-BR"/>
              </w:rPr>
            </w:pPr>
            <w:r w:rsidRPr="007F4101">
              <w:rPr>
                <w:noProof/>
                <w:lang w:val="pt-BR"/>
              </w:rPr>
              <w:t>Período: 19/05/2005 à 09/03/2006</w:t>
            </w:r>
          </w:p>
          <w:p w14:paraId="70ED5007" w14:textId="77777777" w:rsidR="007F4101" w:rsidRDefault="007F4101" w:rsidP="007F4101">
            <w:pPr>
              <w:rPr>
                <w:noProof/>
                <w:lang w:val="pt-BR"/>
              </w:rPr>
            </w:pPr>
          </w:p>
          <w:p w14:paraId="18E99775" w14:textId="77777777" w:rsidR="007F4101" w:rsidRPr="007F4101" w:rsidRDefault="007F4101" w:rsidP="007F4101">
            <w:pPr>
              <w:rPr>
                <w:noProof/>
                <w:lang w:val="pt-BR"/>
              </w:rPr>
            </w:pPr>
            <w:r w:rsidRPr="007F4101">
              <w:rPr>
                <w:noProof/>
                <w:lang w:val="pt-BR"/>
              </w:rPr>
              <w:t>Empresa: Cleutex Comércio e Indústria de Confecções Ltda</w:t>
            </w:r>
          </w:p>
          <w:p w14:paraId="54641C4C" w14:textId="77777777" w:rsidR="007F4101" w:rsidRPr="007F4101" w:rsidRDefault="007F4101" w:rsidP="007F4101">
            <w:pPr>
              <w:rPr>
                <w:noProof/>
                <w:lang w:val="pt-BR"/>
              </w:rPr>
            </w:pPr>
            <w:r w:rsidRPr="007F4101">
              <w:rPr>
                <w:noProof/>
                <w:lang w:val="pt-BR"/>
              </w:rPr>
              <w:t>Cargo: Ajudante Geral</w:t>
            </w:r>
          </w:p>
          <w:p w14:paraId="0FC6874C" w14:textId="1F9E83AD" w:rsidR="007F4101" w:rsidRPr="00D40ACF" w:rsidRDefault="007F4101" w:rsidP="007F4101">
            <w:pPr>
              <w:rPr>
                <w:noProof/>
                <w:lang w:val="pt-BR"/>
              </w:rPr>
            </w:pPr>
            <w:r w:rsidRPr="007F4101">
              <w:rPr>
                <w:noProof/>
                <w:lang w:val="pt-BR"/>
              </w:rPr>
              <w:t>Período: 02/05/2003 à 19/05/2005</w:t>
            </w:r>
          </w:p>
          <w:sdt>
            <w:sdtPr>
              <w:rPr>
                <w:noProof/>
                <w:lang w:val="pt-BR"/>
              </w:rPr>
              <w:id w:val="1669594239"/>
              <w:placeholder>
                <w:docPart w:val="FDCEA51D739E4EEDAF28726F8355B33B"/>
              </w:placeholder>
              <w:temporary/>
              <w:showingPlcHdr/>
              <w15:appearance w15:val="hidden"/>
            </w:sdtPr>
            <w:sdtEndPr/>
            <w:sdtContent>
              <w:p w14:paraId="35596A9C" w14:textId="77777777" w:rsidR="00036450" w:rsidRPr="00D40ACF" w:rsidRDefault="00180329" w:rsidP="00036450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rStyle w:val="Ttulo2Char"/>
                    <w:b/>
                    <w:noProof/>
                    <w:lang w:val="pt-BR" w:bidi="pt-BR"/>
                  </w:rPr>
                  <w:t>HABILIDADES</w:t>
                </w:r>
              </w:p>
            </w:sdtContent>
          </w:sdt>
          <w:p w14:paraId="014CF845" w14:textId="40C4C62D" w:rsidR="00036450" w:rsidRDefault="00B10CA7" w:rsidP="004D3011">
            <w:pPr>
              <w:rPr>
                <w:noProof/>
                <w:color w:val="000000" w:themeColor="text1"/>
                <w:lang w:val="pt-BR" w:bidi="pt-BR"/>
              </w:rPr>
            </w:pPr>
            <w:r>
              <w:rPr>
                <w:noProof/>
                <w:color w:val="000000" w:themeColor="text1"/>
                <w:lang w:val="pt-BR" w:bidi="pt-BR"/>
              </w:rPr>
              <w:t>Informática – intermediario</w:t>
            </w:r>
          </w:p>
          <w:p w14:paraId="3AEF17CA" w14:textId="181BBCF1" w:rsidR="00B10CA7" w:rsidRDefault="00B10CA7" w:rsidP="004D3011">
            <w:pPr>
              <w:rPr>
                <w:noProof/>
                <w:color w:val="000000" w:themeColor="text1"/>
                <w:lang w:val="pt-BR" w:bidi="pt-BR"/>
              </w:rPr>
            </w:pPr>
            <w:r>
              <w:rPr>
                <w:noProof/>
                <w:color w:val="000000" w:themeColor="text1"/>
                <w:lang w:val="pt-BR" w:bidi="pt-BR"/>
              </w:rPr>
              <w:t>Word, Excel, Power Point, Html e Css</w:t>
            </w:r>
          </w:p>
          <w:p w14:paraId="4295868F" w14:textId="77777777" w:rsidR="00FA7262" w:rsidRDefault="00FA7262" w:rsidP="004D3011">
            <w:pPr>
              <w:rPr>
                <w:noProof/>
                <w:color w:val="000000" w:themeColor="text1"/>
                <w:lang w:val="pt-BR" w:bidi="pt-BR"/>
              </w:rPr>
            </w:pPr>
          </w:p>
          <w:p w14:paraId="6659C79A" w14:textId="6E976F4B" w:rsidR="00B10CA7" w:rsidRDefault="007E68C2" w:rsidP="004D3011">
            <w:pPr>
              <w:rPr>
                <w:noProof/>
                <w:color w:val="000000" w:themeColor="text1"/>
                <w:lang w:val="pt-BR" w:bidi="pt-BR"/>
              </w:rPr>
            </w:pPr>
            <w:r>
              <w:rPr>
                <w:noProof/>
                <w:color w:val="000000" w:themeColor="text1"/>
                <w:lang w:val="pt-BR" w:bidi="pt-BR"/>
              </w:rPr>
              <w:t xml:space="preserve">Ingles – Basico </w:t>
            </w:r>
          </w:p>
          <w:p w14:paraId="425BC4D4" w14:textId="16FB1F5E" w:rsidR="00B10CA7" w:rsidRPr="00D40ACF" w:rsidRDefault="00B10CA7" w:rsidP="004D3011">
            <w:pPr>
              <w:rPr>
                <w:noProof/>
                <w:color w:val="FFFFFF" w:themeColor="background1"/>
                <w:lang w:val="pt-BR"/>
              </w:rPr>
            </w:pPr>
          </w:p>
        </w:tc>
      </w:tr>
    </w:tbl>
    <w:p w14:paraId="2F4D3098" w14:textId="77777777" w:rsidR="0043117B" w:rsidRPr="00D40ACF" w:rsidRDefault="009574FC" w:rsidP="000C45FF">
      <w:pPr>
        <w:tabs>
          <w:tab w:val="left" w:pos="990"/>
        </w:tabs>
        <w:rPr>
          <w:noProof/>
          <w:lang w:val="pt-BR"/>
        </w:rPr>
      </w:pPr>
    </w:p>
    <w:sectPr w:rsidR="0043117B" w:rsidRPr="00D40ACF" w:rsidSect="002D3CA3">
      <w:headerReference w:type="default" r:id="rId10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CE65E" w14:textId="77777777" w:rsidR="00EF5CF5" w:rsidRDefault="00EF5CF5" w:rsidP="000C45FF">
      <w:r>
        <w:separator/>
      </w:r>
    </w:p>
  </w:endnote>
  <w:endnote w:type="continuationSeparator" w:id="0">
    <w:p w14:paraId="5DAF744D" w14:textId="77777777" w:rsidR="00EF5CF5" w:rsidRDefault="00EF5CF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5F18D" w14:textId="77777777" w:rsidR="00EF5CF5" w:rsidRDefault="00EF5CF5" w:rsidP="000C45FF">
      <w:r>
        <w:separator/>
      </w:r>
    </w:p>
  </w:footnote>
  <w:footnote w:type="continuationSeparator" w:id="0">
    <w:p w14:paraId="162633B8" w14:textId="77777777" w:rsidR="00EF5CF5" w:rsidRDefault="00EF5CF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B167C" w14:textId="77777777" w:rsidR="000C45FF" w:rsidRPr="005A2450" w:rsidRDefault="000C45FF">
    <w:pPr>
      <w:pStyle w:val="Cabealho"/>
      <w:rPr>
        <w:lang w:val="pt-BR"/>
      </w:rPr>
    </w:pPr>
    <w:r w:rsidRPr="005A2450">
      <w:rPr>
        <w:noProof/>
        <w:lang w:val="pt-BR" w:bidi="pt-BR"/>
      </w:rPr>
      <w:drawing>
        <wp:anchor distT="0" distB="0" distL="114300" distR="114300" simplePos="0" relativeHeight="251658240" behindDoc="1" locked="0" layoutInCell="1" allowOverlap="1" wp14:anchorId="3DD3BF36" wp14:editId="7F5B56D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Elemento 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94DA9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EC88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9ADFB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74F7D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DAD56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A0AEB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D43A4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C614D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E2DCE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9C391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D29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5D3159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00551C4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56529041">
    <w:abstractNumId w:val="10"/>
  </w:num>
  <w:num w:numId="2" w16cid:durableId="250085792">
    <w:abstractNumId w:val="11"/>
  </w:num>
  <w:num w:numId="3" w16cid:durableId="129524049">
    <w:abstractNumId w:val="8"/>
  </w:num>
  <w:num w:numId="4" w16cid:durableId="1900895998">
    <w:abstractNumId w:val="3"/>
  </w:num>
  <w:num w:numId="5" w16cid:durableId="1081679198">
    <w:abstractNumId w:val="2"/>
  </w:num>
  <w:num w:numId="6" w16cid:durableId="1321543720">
    <w:abstractNumId w:val="1"/>
  </w:num>
  <w:num w:numId="7" w16cid:durableId="1753967075">
    <w:abstractNumId w:val="0"/>
  </w:num>
  <w:num w:numId="8" w16cid:durableId="693071328">
    <w:abstractNumId w:val="9"/>
  </w:num>
  <w:num w:numId="9" w16cid:durableId="1653754506">
    <w:abstractNumId w:val="7"/>
  </w:num>
  <w:num w:numId="10" w16cid:durableId="984624122">
    <w:abstractNumId w:val="6"/>
  </w:num>
  <w:num w:numId="11" w16cid:durableId="874584784">
    <w:abstractNumId w:val="5"/>
  </w:num>
  <w:num w:numId="12" w16cid:durableId="261842481">
    <w:abstractNumId w:val="4"/>
  </w:num>
  <w:num w:numId="13" w16cid:durableId="9093411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01"/>
    <w:rsid w:val="00036450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D3CA3"/>
    <w:rsid w:val="002D5281"/>
    <w:rsid w:val="0030481B"/>
    <w:rsid w:val="003156FC"/>
    <w:rsid w:val="003254B5"/>
    <w:rsid w:val="00333B41"/>
    <w:rsid w:val="0037121F"/>
    <w:rsid w:val="003A6B7D"/>
    <w:rsid w:val="003B06CA"/>
    <w:rsid w:val="004071FC"/>
    <w:rsid w:val="004142CD"/>
    <w:rsid w:val="00445947"/>
    <w:rsid w:val="004813B3"/>
    <w:rsid w:val="00496591"/>
    <w:rsid w:val="004C63E4"/>
    <w:rsid w:val="004D3011"/>
    <w:rsid w:val="004D7BD7"/>
    <w:rsid w:val="005262AC"/>
    <w:rsid w:val="00567F36"/>
    <w:rsid w:val="005A2450"/>
    <w:rsid w:val="005E39D5"/>
    <w:rsid w:val="00600670"/>
    <w:rsid w:val="0062123A"/>
    <w:rsid w:val="00646E75"/>
    <w:rsid w:val="006771D0"/>
    <w:rsid w:val="006E24E2"/>
    <w:rsid w:val="00715FCB"/>
    <w:rsid w:val="00743101"/>
    <w:rsid w:val="007775E1"/>
    <w:rsid w:val="007867A0"/>
    <w:rsid w:val="007927F5"/>
    <w:rsid w:val="007D4DDB"/>
    <w:rsid w:val="007E68C2"/>
    <w:rsid w:val="007F4101"/>
    <w:rsid w:val="00802CA0"/>
    <w:rsid w:val="009260CD"/>
    <w:rsid w:val="00941BED"/>
    <w:rsid w:val="00952C25"/>
    <w:rsid w:val="009574FC"/>
    <w:rsid w:val="00A2118D"/>
    <w:rsid w:val="00A238A5"/>
    <w:rsid w:val="00A2629B"/>
    <w:rsid w:val="00A67789"/>
    <w:rsid w:val="00AD76E2"/>
    <w:rsid w:val="00B06E40"/>
    <w:rsid w:val="00B10CA7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80034"/>
    <w:rsid w:val="00C9578B"/>
    <w:rsid w:val="00CB0055"/>
    <w:rsid w:val="00CC0C6D"/>
    <w:rsid w:val="00D04BFE"/>
    <w:rsid w:val="00D2522B"/>
    <w:rsid w:val="00D40ACF"/>
    <w:rsid w:val="00D422DE"/>
    <w:rsid w:val="00D5459D"/>
    <w:rsid w:val="00DA1F4D"/>
    <w:rsid w:val="00DD172A"/>
    <w:rsid w:val="00E25A26"/>
    <w:rsid w:val="00E27EEF"/>
    <w:rsid w:val="00E4381A"/>
    <w:rsid w:val="00E55D74"/>
    <w:rsid w:val="00EF5CF5"/>
    <w:rsid w:val="00F60274"/>
    <w:rsid w:val="00F77FB9"/>
    <w:rsid w:val="00F87FBC"/>
    <w:rsid w:val="00FA7262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1C789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101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5A2450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5A2450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5A2450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5A2450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5A2450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5A2450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5A2450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5A2450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5A2450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A2450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5A2450"/>
    <w:rPr>
      <w:caps/>
      <w:color w:val="000000" w:themeColor="text1"/>
      <w:sz w:val="9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5A2450"/>
    <w:rPr>
      <w:rFonts w:ascii="Century Gothic" w:hAnsi="Century Gothic"/>
      <w:caps/>
      <w:color w:val="000000" w:themeColor="text1"/>
      <w:sz w:val="96"/>
      <w:szCs w:val="76"/>
    </w:rPr>
  </w:style>
  <w:style w:type="character" w:styleId="nfase">
    <w:name w:val="Emphasis"/>
    <w:basedOn w:val="Fontepargpadro"/>
    <w:uiPriority w:val="11"/>
    <w:semiHidden/>
    <w:qFormat/>
    <w:rsid w:val="005A2450"/>
    <w:rPr>
      <w:rFonts w:ascii="Century Gothic" w:hAnsi="Century Gothic"/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5A2450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a">
    <w:name w:val="Date"/>
    <w:basedOn w:val="Normal"/>
    <w:next w:val="Normal"/>
    <w:link w:val="DataChar"/>
    <w:uiPriority w:val="99"/>
    <w:rsid w:val="005A2450"/>
  </w:style>
  <w:style w:type="character" w:customStyle="1" w:styleId="DataChar">
    <w:name w:val="Data Char"/>
    <w:basedOn w:val="Fontepargpadro"/>
    <w:link w:val="Data"/>
    <w:uiPriority w:val="99"/>
    <w:rsid w:val="005A2450"/>
    <w:rPr>
      <w:rFonts w:ascii="Century Gothic" w:hAnsi="Century Gothic"/>
      <w:sz w:val="18"/>
      <w:szCs w:val="22"/>
    </w:rPr>
  </w:style>
  <w:style w:type="character" w:styleId="Hyperlink">
    <w:name w:val="Hyperlink"/>
    <w:basedOn w:val="Fontepargpadro"/>
    <w:uiPriority w:val="99"/>
    <w:unhideWhenUsed/>
    <w:rsid w:val="005A2450"/>
    <w:rPr>
      <w:rFonts w:ascii="Century Gothic" w:hAnsi="Century Gothic"/>
      <w:color w:val="B85A22" w:themeColor="accent2" w:themeShade="BF"/>
      <w:u w:val="single"/>
    </w:rPr>
  </w:style>
  <w:style w:type="character" w:customStyle="1" w:styleId="Menonoresolvida1">
    <w:name w:val="Menção não resolvida1"/>
    <w:basedOn w:val="Fontepargpadro"/>
    <w:uiPriority w:val="99"/>
    <w:semiHidden/>
    <w:rsid w:val="005A2450"/>
    <w:rPr>
      <w:rFonts w:ascii="Century Gothic" w:hAnsi="Century Gothic"/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odap">
    <w:name w:val="footer"/>
    <w:basedOn w:val="Normal"/>
    <w:link w:val="Rodap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">
    <w:name w:val="Table Grid"/>
    <w:basedOn w:val="Tabelanormal"/>
    <w:uiPriority w:val="39"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A2450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2450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5A2450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har">
    <w:name w:val="Título 3 Char"/>
    <w:basedOn w:val="Fontepargpadro"/>
    <w:link w:val="Ttulo3"/>
    <w:uiPriority w:val="9"/>
    <w:rsid w:val="005A2450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har">
    <w:name w:val="Título 4 Char"/>
    <w:basedOn w:val="Fontepargpadro"/>
    <w:link w:val="Ttulo4"/>
    <w:uiPriority w:val="9"/>
    <w:rsid w:val="005A2450"/>
    <w:rPr>
      <w:rFonts w:ascii="Century Gothic" w:hAnsi="Century Gothic"/>
      <w:b/>
      <w:sz w:val="18"/>
      <w:szCs w:val="22"/>
    </w:rPr>
  </w:style>
  <w:style w:type="character" w:styleId="Meno">
    <w:name w:val="Mention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5A2450"/>
    <w:pPr>
      <w:numPr>
        <w:numId w:val="1"/>
      </w:numPr>
    </w:pPr>
  </w:style>
  <w:style w:type="numbering" w:styleId="1ai">
    <w:name w:val="Outline List 1"/>
    <w:basedOn w:val="Semlista"/>
    <w:uiPriority w:val="99"/>
    <w:semiHidden/>
    <w:unhideWhenUsed/>
    <w:rsid w:val="005A2450"/>
    <w:pPr>
      <w:numPr>
        <w:numId w:val="2"/>
      </w:numPr>
    </w:pPr>
  </w:style>
  <w:style w:type="character" w:styleId="CdigoHTML">
    <w:name w:val="HTML Code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5A2450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A2450"/>
    <w:rPr>
      <w:rFonts w:ascii="Century Gothic" w:hAnsi="Century Gothic"/>
      <w:i/>
      <w:iCs/>
      <w:sz w:val="18"/>
      <w:szCs w:val="22"/>
    </w:rPr>
  </w:style>
  <w:style w:type="character" w:styleId="DefinioHTML">
    <w:name w:val="HTML Definition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CitaoHTML">
    <w:name w:val="HTML Cit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A2450"/>
    <w:rPr>
      <w:rFonts w:ascii="Consolas" w:hAnsi="Consolas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5A2450"/>
    <w:rPr>
      <w:rFonts w:ascii="Century Gothic" w:hAnsi="Century Gothic"/>
    </w:rPr>
  </w:style>
  <w:style w:type="character" w:styleId="TecladoHTML">
    <w:name w:val="HTML Keyboard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A2450"/>
    <w:rPr>
      <w:rFonts w:ascii="Consolas" w:hAnsi="Consolas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semiHidden/>
    <w:rsid w:val="005A245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rsid w:val="005A2450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semiHidden/>
    <w:rsid w:val="005A2450"/>
    <w:pPr>
      <w:spacing w:after="100"/>
      <w:ind w:left="360"/>
    </w:pPr>
  </w:style>
  <w:style w:type="paragraph" w:styleId="Sumrio4">
    <w:name w:val="toc 4"/>
    <w:basedOn w:val="Normal"/>
    <w:next w:val="Normal"/>
    <w:autoRedefine/>
    <w:uiPriority w:val="39"/>
    <w:semiHidden/>
    <w:rsid w:val="005A2450"/>
    <w:pPr>
      <w:spacing w:after="100"/>
      <w:ind w:left="540"/>
    </w:pPr>
  </w:style>
  <w:style w:type="paragraph" w:styleId="Sumrio5">
    <w:name w:val="toc 5"/>
    <w:basedOn w:val="Normal"/>
    <w:next w:val="Normal"/>
    <w:autoRedefine/>
    <w:uiPriority w:val="39"/>
    <w:semiHidden/>
    <w:rsid w:val="005A2450"/>
    <w:pPr>
      <w:spacing w:after="100"/>
      <w:ind w:left="720"/>
    </w:pPr>
  </w:style>
  <w:style w:type="paragraph" w:styleId="Sumrio6">
    <w:name w:val="toc 6"/>
    <w:basedOn w:val="Normal"/>
    <w:next w:val="Normal"/>
    <w:autoRedefine/>
    <w:uiPriority w:val="39"/>
    <w:semiHidden/>
    <w:rsid w:val="005A2450"/>
    <w:pPr>
      <w:spacing w:after="100"/>
      <w:ind w:left="900"/>
    </w:pPr>
  </w:style>
  <w:style w:type="paragraph" w:styleId="Sumrio7">
    <w:name w:val="toc 7"/>
    <w:basedOn w:val="Normal"/>
    <w:next w:val="Normal"/>
    <w:autoRedefine/>
    <w:uiPriority w:val="39"/>
    <w:semiHidden/>
    <w:rsid w:val="005A2450"/>
    <w:pPr>
      <w:spacing w:after="100"/>
      <w:ind w:left="1080"/>
    </w:pPr>
  </w:style>
  <w:style w:type="paragraph" w:styleId="Sumrio8">
    <w:name w:val="toc 8"/>
    <w:basedOn w:val="Normal"/>
    <w:next w:val="Normal"/>
    <w:autoRedefine/>
    <w:uiPriority w:val="39"/>
    <w:semiHidden/>
    <w:rsid w:val="005A2450"/>
    <w:pPr>
      <w:spacing w:after="100"/>
      <w:ind w:left="1260"/>
    </w:pPr>
  </w:style>
  <w:style w:type="paragraph" w:styleId="Sumrio9">
    <w:name w:val="toc 9"/>
    <w:basedOn w:val="Normal"/>
    <w:next w:val="Normal"/>
    <w:autoRedefine/>
    <w:uiPriority w:val="39"/>
    <w:semiHidden/>
    <w:rsid w:val="005A2450"/>
    <w:pPr>
      <w:spacing w:after="100"/>
      <w:ind w:left="14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A2450"/>
    <w:pPr>
      <w:outlineLvl w:val="9"/>
    </w:pPr>
  </w:style>
  <w:style w:type="character" w:styleId="RefernciaSutil">
    <w:name w:val="Subtle Reference"/>
    <w:basedOn w:val="Fontepargpadro"/>
    <w:uiPriority w:val="31"/>
    <w:semiHidden/>
    <w:qFormat/>
    <w:rsid w:val="005A2450"/>
    <w:rPr>
      <w:rFonts w:ascii="Century Gothic" w:hAnsi="Century Gothic"/>
      <w:smallCaps/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qFormat/>
    <w:rsid w:val="005A2450"/>
    <w:rPr>
      <w:rFonts w:ascii="Century Gothic" w:hAnsi="Century Gothic"/>
      <w:i/>
      <w:iCs/>
      <w:color w:val="404040" w:themeColor="text1" w:themeTint="BF"/>
    </w:rPr>
  </w:style>
  <w:style w:type="table" w:styleId="Tabelaprofissional">
    <w:name w:val="Table Professional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5A2450"/>
  </w:style>
  <w:style w:type="character" w:styleId="TtulodoLivro">
    <w:name w:val="Book Title"/>
    <w:basedOn w:val="Fontepargpadro"/>
    <w:uiPriority w:val="33"/>
    <w:semiHidden/>
    <w:qFormat/>
    <w:rsid w:val="005A2450"/>
    <w:rPr>
      <w:rFonts w:ascii="Century Gothic" w:hAnsi="Century Gothic"/>
      <w:b/>
      <w:bCs/>
      <w:i/>
      <w:iCs/>
      <w:spacing w:val="5"/>
    </w:rPr>
  </w:style>
  <w:style w:type="character" w:styleId="Hashtag">
    <w:name w:val="Hashtag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A24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A2450"/>
    <w:rPr>
      <w:rFonts w:ascii="Century Gothic" w:eastAsiaTheme="majorEastAsia" w:hAnsi="Century Gothic" w:cstheme="majorBidi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5A245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5A245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A245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A245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A245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A2450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A245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5A2450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A2450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A2450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A2450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A2450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qFormat/>
    <w:rsid w:val="005A2450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5A2450"/>
    <w:pPr>
      <w:numPr>
        <w:numId w:val="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5A2450"/>
    <w:pPr>
      <w:numPr>
        <w:numId w:val="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A2450"/>
    <w:pPr>
      <w:numPr>
        <w:numId w:val="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A2450"/>
    <w:pPr>
      <w:numPr>
        <w:numId w:val="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A2450"/>
    <w:pPr>
      <w:numPr>
        <w:numId w:val="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5A2450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A2450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A2450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A2450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A2450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A245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5A2450"/>
  </w:style>
  <w:style w:type="paragraph" w:styleId="Textodemacro">
    <w:name w:val="macro"/>
    <w:link w:val="TextodemacroChar"/>
    <w:uiPriority w:val="99"/>
    <w:semiHidden/>
    <w:unhideWhenUsed/>
    <w:rsid w:val="005A24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5A2450"/>
    <w:rPr>
      <w:rFonts w:ascii="Consolas" w:hAnsi="Consolas"/>
      <w:sz w:val="20"/>
      <w:szCs w:val="20"/>
    </w:rPr>
  </w:style>
  <w:style w:type="paragraph" w:styleId="Remetente">
    <w:name w:val="envelope return"/>
    <w:basedOn w:val="Normal"/>
    <w:uiPriority w:val="99"/>
    <w:semiHidden/>
    <w:unhideWhenUsed/>
    <w:rsid w:val="005A2450"/>
    <w:rPr>
      <w:rFonts w:eastAsiaTheme="majorEastAsia" w:cstheme="majorBidi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A245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A2450"/>
    <w:pPr>
      <w:ind w:left="180" w:hanging="180"/>
    </w:pPr>
  </w:style>
  <w:style w:type="paragraph" w:styleId="Ttulodendicedeautoridades">
    <w:name w:val="toa heading"/>
    <w:basedOn w:val="Normal"/>
    <w:next w:val="Normal"/>
    <w:uiPriority w:val="99"/>
    <w:semiHidden/>
    <w:rsid w:val="005A2450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5A245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A2450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Colorida">
    <w:name w:val="Colorful List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A245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A245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A245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245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24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2450"/>
    <w:rPr>
      <w:rFonts w:ascii="Century Gothic" w:hAnsi="Century Gothic"/>
      <w:b/>
      <w:bC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5A2450"/>
    <w:rPr>
      <w:rFonts w:ascii="Century Gothic" w:hAnsi="Century Gothic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paragraph" w:styleId="Destinatrio">
    <w:name w:val="envelope address"/>
    <w:basedOn w:val="Normal"/>
    <w:uiPriority w:val="99"/>
    <w:semiHidden/>
    <w:unhideWhenUsed/>
    <w:rsid w:val="005A2450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embloco">
    <w:name w:val="Block Text"/>
    <w:basedOn w:val="Normal"/>
    <w:uiPriority w:val="99"/>
    <w:semiHidden/>
    <w:unhideWhenUsed/>
    <w:rsid w:val="005A2450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2450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2450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2450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2450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2450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goseo">
    <w:name w:val="Outline List 3"/>
    <w:basedOn w:val="Semlista"/>
    <w:uiPriority w:val="99"/>
    <w:semiHidden/>
    <w:unhideWhenUsed/>
    <w:rsid w:val="005A2450"/>
    <w:pPr>
      <w:numPr>
        <w:numId w:val="13"/>
      </w:numPr>
    </w:pPr>
  </w:style>
  <w:style w:type="table" w:styleId="SimplesTabela1">
    <w:name w:val="Plain Table 1"/>
    <w:basedOn w:val="Tabelanormal"/>
    <w:uiPriority w:val="41"/>
    <w:rsid w:val="005A24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5A245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5A245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A24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A245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5A2450"/>
    <w:rPr>
      <w:rFonts w:ascii="Century Gothic" w:hAnsi="Century Gothic"/>
      <w:sz w:val="18"/>
      <w:szCs w:val="22"/>
    </w:rPr>
  </w:style>
  <w:style w:type="character" w:styleId="RefernciaIntensa">
    <w:name w:val="Intense Reference"/>
    <w:basedOn w:val="Fontepargpadro"/>
    <w:uiPriority w:val="32"/>
    <w:semiHidden/>
    <w:qFormat/>
    <w:rsid w:val="005A2450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5A2450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A2450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eIntensa">
    <w:name w:val="Intense Emphasis"/>
    <w:basedOn w:val="Fontepargpadro"/>
    <w:uiPriority w:val="21"/>
    <w:semiHidden/>
    <w:qFormat/>
    <w:rsid w:val="005A2450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5A2450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5A2450"/>
    <w:rPr>
      <w:rFonts w:ascii="Century Gothic" w:hAnsi="Century Gothic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5A2450"/>
    <w:rPr>
      <w:rFonts w:ascii="Century Gothic" w:hAnsi="Century Gothic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A245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A245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A2450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A2450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A2450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A2450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normal">
    <w:name w:val="Normal Indent"/>
    <w:basedOn w:val="Normal"/>
    <w:uiPriority w:val="99"/>
    <w:semiHidden/>
    <w:unhideWhenUsed/>
    <w:rsid w:val="005A245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A2450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ntempornea">
    <w:name w:val="Table Contemporary"/>
    <w:basedOn w:val="Tabelanormal"/>
    <w:uiPriority w:val="99"/>
    <w:semiHidden/>
    <w:unhideWhenUsed/>
    <w:rsid w:val="005A245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A245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2">
    <w:name w:val="List Table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3">
    <w:name w:val="List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A2450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5A2450"/>
  </w:style>
  <w:style w:type="character" w:customStyle="1" w:styleId="SaudaoChar">
    <w:name w:val="Saudação Char"/>
    <w:basedOn w:val="Fontepargpadro"/>
    <w:link w:val="Sauda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emcolunas1">
    <w:name w:val="Table Columns 1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A245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A245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A245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5A2450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Simples-1">
    <w:name w:val="Table Simple 1"/>
    <w:basedOn w:val="Tabelanormal"/>
    <w:uiPriority w:val="99"/>
    <w:semiHidden/>
    <w:unhideWhenUsed/>
    <w:rsid w:val="005A245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5A245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A245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A245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A2450"/>
    <w:pPr>
      <w:ind w:left="180" w:hanging="1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A2450"/>
    <w:pPr>
      <w:ind w:left="360" w:hanging="1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A2450"/>
    <w:pPr>
      <w:ind w:left="540" w:hanging="1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A2450"/>
    <w:pPr>
      <w:ind w:left="720" w:hanging="1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A2450"/>
    <w:pPr>
      <w:ind w:left="900" w:hanging="1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A2450"/>
    <w:pPr>
      <w:ind w:left="1080" w:hanging="1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A2450"/>
    <w:pPr>
      <w:ind w:left="1260" w:hanging="1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A2450"/>
    <w:pPr>
      <w:ind w:left="1440" w:hanging="1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A2450"/>
    <w:pPr>
      <w:ind w:left="1620" w:hanging="1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A2450"/>
    <w:rPr>
      <w:rFonts w:eastAsiaTheme="majorEastAsia" w:cstheme="majorBidi"/>
      <w:b/>
      <w:bCs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A2450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A2450"/>
    <w:rPr>
      <w:rFonts w:ascii="Consolas" w:hAnsi="Consolas"/>
      <w:sz w:val="21"/>
      <w:szCs w:val="21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5A2450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1">
    <w:name w:val="Table Grid 1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A245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A245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A245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A245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5A24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3">
    <w:name w:val="Grid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5A245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A2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A245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A245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A2450"/>
    <w:rPr>
      <w:rFonts w:ascii="Century Gothic" w:hAnsi="Century Gothic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table" w:styleId="Tabelacomefeitos3D1">
    <w:name w:val="Table 3D effects 1"/>
    <w:basedOn w:val="Tabelanormal"/>
    <w:uiPriority w:val="99"/>
    <w:semiHidden/>
    <w:unhideWhenUsed/>
    <w:rsid w:val="005A245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A245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semiHidden/>
    <w:qFormat/>
    <w:rsid w:val="005A2450"/>
    <w:rPr>
      <w:rFonts w:ascii="Century Gothic" w:hAnsi="Century Gothic"/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5A2450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A2450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0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naldo\AppData\Local\Microsoft\Office\16.0\DTS\pt-BR%7bFFCF3876-38ED-4067-91FF-AB7243FED3E1%7d\%7b4DE3EE96-50F1-4242-B9F9-5C7C7997796A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6A518EAC06F428488335A3D7B350F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C68FA4-2678-41E4-AD5C-D9B351AAA536}"/>
      </w:docPartPr>
      <w:docPartBody>
        <w:p w:rsidR="001078D8" w:rsidRDefault="001078D8">
          <w:pPr>
            <w:pStyle w:val="16A518EAC06F428488335A3D7B350F04"/>
          </w:pPr>
          <w:r w:rsidRPr="00D40ACF">
            <w:rPr>
              <w:noProof/>
              <w:lang w:bidi="pt-BR"/>
            </w:rPr>
            <w:t>Perfil</w:t>
          </w:r>
        </w:p>
      </w:docPartBody>
    </w:docPart>
    <w:docPart>
      <w:docPartPr>
        <w:name w:val="61DF719715344689AE01A1A223FC3F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F2668BA-7E24-483A-A01E-C682EA8695FE}"/>
      </w:docPartPr>
      <w:docPartBody>
        <w:p w:rsidR="001078D8" w:rsidRDefault="001078D8">
          <w:pPr>
            <w:pStyle w:val="61DF719715344689AE01A1A223FC3F1A"/>
          </w:pPr>
          <w:r w:rsidRPr="00D40ACF">
            <w:rPr>
              <w:noProof/>
              <w:lang w:bidi="pt-BR"/>
            </w:rPr>
            <w:t>Contato</w:t>
          </w:r>
        </w:p>
      </w:docPartBody>
    </w:docPart>
    <w:docPart>
      <w:docPartPr>
        <w:name w:val="28B6E175B0554F41B59E9876262D89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23CBC4-62F3-411D-8A77-87F97332174A}"/>
      </w:docPartPr>
      <w:docPartBody>
        <w:p w:rsidR="001078D8" w:rsidRDefault="001078D8">
          <w:pPr>
            <w:pStyle w:val="28B6E175B0554F41B59E9876262D89FA"/>
          </w:pPr>
          <w:r w:rsidRPr="00D40ACF">
            <w:rPr>
              <w:noProof/>
              <w:lang w:bidi="pt-BR"/>
            </w:rPr>
            <w:t>TELEFONE:</w:t>
          </w:r>
        </w:p>
      </w:docPartBody>
    </w:docPart>
    <w:docPart>
      <w:docPartPr>
        <w:name w:val="CAC91BAE81D24F58A8027A394B8A43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D3BEB0-A9DB-47B4-ACBB-32F781654AEA}"/>
      </w:docPartPr>
      <w:docPartBody>
        <w:p w:rsidR="001078D8" w:rsidRDefault="001078D8">
          <w:pPr>
            <w:pStyle w:val="CAC91BAE81D24F58A8027A394B8A43D4"/>
          </w:pPr>
          <w:r w:rsidRPr="00D40ACF">
            <w:rPr>
              <w:noProof/>
              <w:lang w:bidi="pt-BR"/>
            </w:rPr>
            <w:t>SITE:</w:t>
          </w:r>
        </w:p>
      </w:docPartBody>
    </w:docPart>
    <w:docPart>
      <w:docPartPr>
        <w:name w:val="F66062F148074FD99FAA18C05D7A9A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B326FF-DADF-42B7-8929-95A4F0A8B3C2}"/>
      </w:docPartPr>
      <w:docPartBody>
        <w:p w:rsidR="001078D8" w:rsidRDefault="001078D8">
          <w:pPr>
            <w:pStyle w:val="F66062F148074FD99FAA18C05D7A9A8E"/>
          </w:pPr>
          <w:r w:rsidRPr="00D40ACF">
            <w:rPr>
              <w:noProof/>
              <w:lang w:bidi="pt-BR"/>
            </w:rPr>
            <w:t>EMAIL:</w:t>
          </w:r>
        </w:p>
      </w:docPartBody>
    </w:docPart>
    <w:docPart>
      <w:docPartPr>
        <w:name w:val="82EAE914728241A593D2FBDBAF4F64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7C94B8-D4AA-493A-AA0F-79154F95B65C}"/>
      </w:docPartPr>
      <w:docPartBody>
        <w:p w:rsidR="001078D8" w:rsidRDefault="001078D8">
          <w:pPr>
            <w:pStyle w:val="82EAE914728241A593D2FBDBAF4F64EF"/>
          </w:pPr>
          <w:r w:rsidRPr="00D40ACF">
            <w:rPr>
              <w:noProof/>
              <w:lang w:bidi="pt-BR"/>
            </w:rPr>
            <w:t>Passatempos</w:t>
          </w:r>
        </w:p>
      </w:docPartBody>
    </w:docPart>
    <w:docPart>
      <w:docPartPr>
        <w:name w:val="06C9ED8BDBEB473E8745F1F1574219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97BBF5-7EBC-4F97-A294-63CF76877C37}"/>
      </w:docPartPr>
      <w:docPartBody>
        <w:p w:rsidR="001078D8" w:rsidRDefault="001078D8">
          <w:pPr>
            <w:pStyle w:val="06C9ED8BDBEB473E8745F1F157421985"/>
          </w:pPr>
          <w:r w:rsidRPr="00D40ACF">
            <w:rPr>
              <w:noProof/>
              <w:lang w:bidi="pt-BR"/>
            </w:rPr>
            <w:t>EDUCAÇÃO</w:t>
          </w:r>
        </w:p>
      </w:docPartBody>
    </w:docPart>
    <w:docPart>
      <w:docPartPr>
        <w:name w:val="DB89B897D2514A9F970A6C6D57E2CB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5CCFB3-6B86-4ED8-87E3-6CF94C49D2E8}"/>
      </w:docPartPr>
      <w:docPartBody>
        <w:p w:rsidR="001078D8" w:rsidRDefault="001078D8">
          <w:pPr>
            <w:pStyle w:val="DB89B897D2514A9F970A6C6D57E2CB92"/>
          </w:pPr>
          <w:r w:rsidRPr="00D40ACF">
            <w:rPr>
              <w:noProof/>
              <w:lang w:bidi="pt-BR"/>
            </w:rPr>
            <w:t>EXPERIÊNCIA DE TRABALHO</w:t>
          </w:r>
        </w:p>
      </w:docPartBody>
    </w:docPart>
    <w:docPart>
      <w:docPartPr>
        <w:name w:val="FDCEA51D739E4EEDAF28726F8355B3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D6213D9-F4FD-44A8-8A4E-7B6D8D3F46A1}"/>
      </w:docPartPr>
      <w:docPartBody>
        <w:p w:rsidR="001078D8" w:rsidRDefault="001078D8">
          <w:pPr>
            <w:pStyle w:val="FDCEA51D739E4EEDAF28726F8355B33B"/>
          </w:pPr>
          <w:r w:rsidRPr="00D40ACF">
            <w:rPr>
              <w:rStyle w:val="Ttulo2Char"/>
              <w:noProof/>
              <w:lang w:bidi="pt-BR"/>
            </w:rPr>
            <w:t>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C3"/>
    <w:rsid w:val="000D38BA"/>
    <w:rsid w:val="001078D8"/>
    <w:rsid w:val="00F5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6A518EAC06F428488335A3D7B350F04">
    <w:name w:val="16A518EAC06F428488335A3D7B350F04"/>
  </w:style>
  <w:style w:type="paragraph" w:customStyle="1" w:styleId="61DF719715344689AE01A1A223FC3F1A">
    <w:name w:val="61DF719715344689AE01A1A223FC3F1A"/>
  </w:style>
  <w:style w:type="paragraph" w:customStyle="1" w:styleId="28B6E175B0554F41B59E9876262D89FA">
    <w:name w:val="28B6E175B0554F41B59E9876262D89FA"/>
  </w:style>
  <w:style w:type="paragraph" w:customStyle="1" w:styleId="CAC91BAE81D24F58A8027A394B8A43D4">
    <w:name w:val="CAC91BAE81D24F58A8027A394B8A43D4"/>
  </w:style>
  <w:style w:type="paragraph" w:customStyle="1" w:styleId="F66062F148074FD99FAA18C05D7A9A8E">
    <w:name w:val="F66062F148074FD99FAA18C05D7A9A8E"/>
  </w:style>
  <w:style w:type="character" w:styleId="Hyperlink">
    <w:name w:val="Hyperlink"/>
    <w:basedOn w:val="Fontepargpadro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82EAE914728241A593D2FBDBAF4F64EF">
    <w:name w:val="82EAE914728241A593D2FBDBAF4F64EF"/>
  </w:style>
  <w:style w:type="paragraph" w:customStyle="1" w:styleId="06C9ED8BDBEB473E8745F1F157421985">
    <w:name w:val="06C9ED8BDBEB473E8745F1F157421985"/>
  </w:style>
  <w:style w:type="paragraph" w:customStyle="1" w:styleId="DB89B897D2514A9F970A6C6D57E2CB92">
    <w:name w:val="DB89B897D2514A9F970A6C6D57E2CB92"/>
  </w:style>
  <w:style w:type="character" w:customStyle="1" w:styleId="Ttulo2Char">
    <w:name w:val="Título 2 Char"/>
    <w:basedOn w:val="Fontepargpadro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  <w:style w:type="paragraph" w:customStyle="1" w:styleId="FDCEA51D739E4EEDAF28726F8355B33B">
    <w:name w:val="FDCEA51D739E4EEDAF28726F8355B3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{4DE3EE96-50F1-4242-B9F9-5C7C7997796A}tf00546271_win32</Template>
  <TotalTime>0</TotalTime>
  <Pages>1</Pages>
  <Words>256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2023-04-19T01:55:00Z</dcterms:created>
  <dcterms:modified xsi:type="dcterms:W3CDTF">2023-04-19T01:55:00Z</dcterms:modified>
</cp:coreProperties>
</file>